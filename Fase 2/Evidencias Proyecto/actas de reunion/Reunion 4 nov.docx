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504D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7BDCB76B" w14:textId="77777777" w:rsidTr="00154DE7">
        <w:trPr>
          <w:trHeight w:val="497"/>
        </w:trPr>
        <w:tc>
          <w:tcPr>
            <w:tcW w:w="4675" w:type="dxa"/>
          </w:tcPr>
          <w:p w14:paraId="70795D7B" w14:textId="7ECD9A5C" w:rsidR="00154DE7" w:rsidRPr="00203085" w:rsidRDefault="00154DE7" w:rsidP="00154DE7">
            <w:r w:rsidRPr="00203085">
              <w:t>Fecha:</w:t>
            </w:r>
            <w:r w:rsidR="00FD2947">
              <w:t>4/11/24</w:t>
            </w:r>
          </w:p>
        </w:tc>
        <w:tc>
          <w:tcPr>
            <w:tcW w:w="4675" w:type="dxa"/>
            <w:vMerge w:val="restart"/>
          </w:tcPr>
          <w:p w14:paraId="7B042AC5" w14:textId="77777777" w:rsidR="00154DE7" w:rsidRDefault="00154DE7" w:rsidP="00154DE7">
            <w:r w:rsidRPr="00203085">
              <w:t>Asistentes:</w:t>
            </w:r>
          </w:p>
          <w:p w14:paraId="69E9C7C4" w14:textId="77777777" w:rsidR="006C7984" w:rsidRDefault="006C7984" w:rsidP="00154DE7">
            <w:r>
              <w:t>Hans Arancibia</w:t>
            </w:r>
          </w:p>
          <w:p w14:paraId="48A1A250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6D08499F" w14:textId="77777777" w:rsidTr="00154DE7">
        <w:trPr>
          <w:trHeight w:val="1128"/>
        </w:trPr>
        <w:tc>
          <w:tcPr>
            <w:tcW w:w="4675" w:type="dxa"/>
          </w:tcPr>
          <w:p w14:paraId="5D757456" w14:textId="3EF901F4" w:rsidR="00154DE7" w:rsidRPr="00203085" w:rsidRDefault="00154DE7" w:rsidP="00154DE7">
            <w:r w:rsidRPr="00203085">
              <w:t>Foco:</w:t>
            </w:r>
            <w:r w:rsidR="00890BF0">
              <w:t xml:space="preserve"> Desarrollo semana 4/11</w:t>
            </w:r>
          </w:p>
        </w:tc>
        <w:tc>
          <w:tcPr>
            <w:tcW w:w="4675" w:type="dxa"/>
            <w:vMerge/>
          </w:tcPr>
          <w:p w14:paraId="7DFCF9CE" w14:textId="77777777" w:rsidR="00154DE7" w:rsidRPr="00203085" w:rsidRDefault="00154DE7" w:rsidP="00154DE7"/>
        </w:tc>
      </w:tr>
    </w:tbl>
    <w:p w14:paraId="71FD4747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49254A55" w14:textId="77777777" w:rsidTr="00154DE7">
        <w:trPr>
          <w:trHeight w:val="9740"/>
        </w:trPr>
        <w:tc>
          <w:tcPr>
            <w:tcW w:w="9350" w:type="dxa"/>
          </w:tcPr>
          <w:p w14:paraId="1CA46C00" w14:textId="77777777" w:rsidR="00154DE7" w:rsidRPr="00203085" w:rsidRDefault="00154DE7" w:rsidP="00154DE7"/>
          <w:p w14:paraId="50C8585B" w14:textId="77777777" w:rsidR="00203085" w:rsidRDefault="00890BF0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trabajo semana anterior</w:t>
            </w:r>
          </w:p>
          <w:p w14:paraId="6AD0038E" w14:textId="42AD10B8" w:rsidR="00890BF0" w:rsidRPr="00203085" w:rsidRDefault="00890BF0" w:rsidP="00203085">
            <w:pPr>
              <w:pStyle w:val="ListParagraph"/>
              <w:numPr>
                <w:ilvl w:val="0"/>
                <w:numId w:val="1"/>
              </w:numPr>
            </w:pPr>
            <w:r>
              <w:t>Inicio implementación funcionalidades de noticias y recursos</w:t>
            </w:r>
          </w:p>
        </w:tc>
      </w:tr>
    </w:tbl>
    <w:p w14:paraId="36A18083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7"/>
    <w:rsid w:val="00154DE7"/>
    <w:rsid w:val="00203085"/>
    <w:rsid w:val="00215020"/>
    <w:rsid w:val="00340B26"/>
    <w:rsid w:val="003F5AA7"/>
    <w:rsid w:val="00600460"/>
    <w:rsid w:val="0065034E"/>
    <w:rsid w:val="006A3940"/>
    <w:rsid w:val="006C7984"/>
    <w:rsid w:val="00877049"/>
    <w:rsid w:val="00890BF0"/>
    <w:rsid w:val="00C17600"/>
    <w:rsid w:val="00DC5FA8"/>
    <w:rsid w:val="00FB1F2B"/>
    <w:rsid w:val="00F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EC5C"/>
  <w15:chartTrackingRefBased/>
  <w15:docId w15:val="{C1330346-A3A8-4E6E-8090-86B0F23D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2024-11-22T13:14:00Z</dcterms:created>
  <dcterms:modified xsi:type="dcterms:W3CDTF">2024-11-22T13:28:00Z</dcterms:modified>
</cp:coreProperties>
</file>