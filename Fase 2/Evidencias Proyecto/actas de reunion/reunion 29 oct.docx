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E22F9" w14:textId="77777777" w:rsidR="00DC5FA8" w:rsidRPr="00203085" w:rsidRDefault="00154DE7" w:rsidP="00154DE7">
      <w:pPr>
        <w:pStyle w:val="Title"/>
        <w:jc w:val="center"/>
        <w:rPr>
          <w:color w:val="0B769F" w:themeColor="accent4" w:themeShade="BF"/>
        </w:rPr>
      </w:pPr>
      <w:r w:rsidRPr="00203085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203085" w14:paraId="6D1BC814" w14:textId="77777777" w:rsidTr="00154DE7">
        <w:trPr>
          <w:trHeight w:val="497"/>
        </w:trPr>
        <w:tc>
          <w:tcPr>
            <w:tcW w:w="4675" w:type="dxa"/>
          </w:tcPr>
          <w:p w14:paraId="11D0801A" w14:textId="6E76AA77" w:rsidR="00154DE7" w:rsidRPr="00203085" w:rsidRDefault="00154DE7" w:rsidP="00154DE7">
            <w:r w:rsidRPr="00203085">
              <w:t>Fecha:</w:t>
            </w:r>
            <w:r w:rsidR="00377EF5">
              <w:t xml:space="preserve"> 2</w:t>
            </w:r>
            <w:r w:rsidR="00E12250">
              <w:t>9</w:t>
            </w:r>
            <w:r w:rsidR="00377EF5">
              <w:t>/10/24</w:t>
            </w:r>
          </w:p>
        </w:tc>
        <w:tc>
          <w:tcPr>
            <w:tcW w:w="4675" w:type="dxa"/>
            <w:vMerge w:val="restart"/>
          </w:tcPr>
          <w:p w14:paraId="06CF3087" w14:textId="77777777" w:rsidR="00154DE7" w:rsidRDefault="00154DE7" w:rsidP="00154DE7">
            <w:r w:rsidRPr="00203085">
              <w:t>Asistentes:</w:t>
            </w:r>
          </w:p>
          <w:p w14:paraId="55855EAB" w14:textId="77777777" w:rsidR="006C7984" w:rsidRDefault="006C7984" w:rsidP="00154DE7">
            <w:r>
              <w:t>Hans Arancibia</w:t>
            </w:r>
          </w:p>
          <w:p w14:paraId="788DA5BA" w14:textId="77777777" w:rsidR="006C7984" w:rsidRPr="00203085" w:rsidRDefault="006C7984" w:rsidP="00154DE7">
            <w:r>
              <w:t>Joaquín Gallegos</w:t>
            </w:r>
          </w:p>
        </w:tc>
      </w:tr>
      <w:tr w:rsidR="00154DE7" w:rsidRPr="00203085" w14:paraId="7DB9F1B4" w14:textId="77777777" w:rsidTr="00154DE7">
        <w:trPr>
          <w:trHeight w:val="1128"/>
        </w:trPr>
        <w:tc>
          <w:tcPr>
            <w:tcW w:w="4675" w:type="dxa"/>
          </w:tcPr>
          <w:p w14:paraId="5DD79CAD" w14:textId="557B037D" w:rsidR="00154DE7" w:rsidRPr="00203085" w:rsidRDefault="00154DE7" w:rsidP="00154DE7">
            <w:r w:rsidRPr="00203085">
              <w:t>Foco:</w:t>
            </w:r>
            <w:r w:rsidR="00377EF5">
              <w:t xml:space="preserve"> </w:t>
            </w:r>
            <w:r w:rsidR="00E12250">
              <w:t>Reunión extraordinaria</w:t>
            </w:r>
          </w:p>
        </w:tc>
        <w:tc>
          <w:tcPr>
            <w:tcW w:w="4675" w:type="dxa"/>
            <w:vMerge/>
          </w:tcPr>
          <w:p w14:paraId="33A28AF7" w14:textId="77777777" w:rsidR="00154DE7" w:rsidRPr="00203085" w:rsidRDefault="00154DE7" w:rsidP="00154DE7"/>
        </w:tc>
      </w:tr>
    </w:tbl>
    <w:p w14:paraId="617A8DA2" w14:textId="77777777" w:rsidR="00154DE7" w:rsidRPr="00203085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203085" w14:paraId="2A4C7985" w14:textId="77777777" w:rsidTr="00154DE7">
        <w:trPr>
          <w:trHeight w:val="9740"/>
        </w:trPr>
        <w:tc>
          <w:tcPr>
            <w:tcW w:w="9350" w:type="dxa"/>
          </w:tcPr>
          <w:p w14:paraId="35987ACF" w14:textId="77777777" w:rsidR="00154DE7" w:rsidRPr="00203085" w:rsidRDefault="00154DE7" w:rsidP="00154DE7"/>
          <w:p w14:paraId="5B3BD24A" w14:textId="6B03971D" w:rsidR="00203085" w:rsidRDefault="00E12250" w:rsidP="00203085">
            <w:pPr>
              <w:pStyle w:val="ListParagraph"/>
              <w:numPr>
                <w:ilvl w:val="0"/>
                <w:numId w:val="1"/>
              </w:numPr>
            </w:pPr>
            <w:r>
              <w:t>Se establece la necesidad de una tabla nueva: Personaje</w:t>
            </w:r>
          </w:p>
          <w:p w14:paraId="22A13E98" w14:textId="7C27C4E2" w:rsidR="00377EF5" w:rsidRDefault="00E12250" w:rsidP="00203085">
            <w:pPr>
              <w:pStyle w:val="ListParagraph"/>
              <w:numPr>
                <w:ilvl w:val="0"/>
                <w:numId w:val="1"/>
              </w:numPr>
            </w:pPr>
            <w:r>
              <w:t>Se edita el modelo BDD</w:t>
            </w:r>
          </w:p>
          <w:p w14:paraId="35AC33D0" w14:textId="7D9F8324" w:rsidR="00E12250" w:rsidRPr="00203085" w:rsidRDefault="00E12250" w:rsidP="00203085">
            <w:pPr>
              <w:pStyle w:val="ListParagraph"/>
              <w:numPr>
                <w:ilvl w:val="0"/>
                <w:numId w:val="1"/>
              </w:numPr>
            </w:pPr>
            <w:r>
              <w:t>Se actualiza registro de impedimentos</w:t>
            </w:r>
          </w:p>
        </w:tc>
      </w:tr>
    </w:tbl>
    <w:p w14:paraId="52DEBDAE" w14:textId="77777777" w:rsidR="00154DE7" w:rsidRPr="00154DE7" w:rsidRDefault="00154DE7" w:rsidP="00154DE7">
      <w:pPr>
        <w:rPr>
          <w:lang w:val="en-US"/>
        </w:rPr>
      </w:pPr>
    </w:p>
    <w:sectPr w:rsidR="00154DE7" w:rsidRPr="001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A1667"/>
    <w:multiLevelType w:val="hybridMultilevel"/>
    <w:tmpl w:val="61B2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F5"/>
    <w:rsid w:val="00154DE7"/>
    <w:rsid w:val="00203085"/>
    <w:rsid w:val="00215020"/>
    <w:rsid w:val="00340B26"/>
    <w:rsid w:val="00377EF5"/>
    <w:rsid w:val="003F5AA7"/>
    <w:rsid w:val="00600460"/>
    <w:rsid w:val="0065034E"/>
    <w:rsid w:val="006A3940"/>
    <w:rsid w:val="006C7984"/>
    <w:rsid w:val="00877049"/>
    <w:rsid w:val="00C17600"/>
    <w:rsid w:val="00DC5FA8"/>
    <w:rsid w:val="00E12250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5ECD"/>
  <w15:chartTrackingRefBased/>
  <w15:docId w15:val="{881AFFE4-E616-46AC-9B27-688C3321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ocuments\Custom%20Office%20Templates\Acta%20reunion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reunion v2.dotx</Template>
  <TotalTime>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2</cp:revision>
  <dcterms:created xsi:type="dcterms:W3CDTF">2024-11-22T12:53:00Z</dcterms:created>
  <dcterms:modified xsi:type="dcterms:W3CDTF">2024-11-22T13:12:00Z</dcterms:modified>
</cp:coreProperties>
</file>