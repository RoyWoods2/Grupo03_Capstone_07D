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2C4A9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140D5417" w14:textId="77777777" w:rsidTr="00154DE7">
        <w:trPr>
          <w:trHeight w:val="497"/>
        </w:trPr>
        <w:tc>
          <w:tcPr>
            <w:tcW w:w="4675" w:type="dxa"/>
          </w:tcPr>
          <w:p w14:paraId="072F2EF6" w14:textId="77E3E9D3" w:rsidR="00154DE7" w:rsidRPr="00203085" w:rsidRDefault="00154DE7" w:rsidP="00154DE7">
            <w:r w:rsidRPr="00203085">
              <w:t>Fecha:</w:t>
            </w:r>
            <w:r w:rsidR="00432492">
              <w:t xml:space="preserve"> 14/10/24</w:t>
            </w:r>
          </w:p>
        </w:tc>
        <w:tc>
          <w:tcPr>
            <w:tcW w:w="4675" w:type="dxa"/>
            <w:vMerge w:val="restart"/>
          </w:tcPr>
          <w:p w14:paraId="3829433F" w14:textId="77777777" w:rsidR="00154DE7" w:rsidRDefault="00154DE7" w:rsidP="00154DE7">
            <w:r w:rsidRPr="00203085">
              <w:t>Asistentes:</w:t>
            </w:r>
          </w:p>
          <w:p w14:paraId="2205A45A" w14:textId="77777777" w:rsidR="006C7984" w:rsidRDefault="006C7984" w:rsidP="00154DE7">
            <w:r>
              <w:t>Hans Arancibia</w:t>
            </w:r>
          </w:p>
          <w:p w14:paraId="4D7EC9B7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0BBE6BEE" w14:textId="77777777" w:rsidTr="00154DE7">
        <w:trPr>
          <w:trHeight w:val="1128"/>
        </w:trPr>
        <w:tc>
          <w:tcPr>
            <w:tcW w:w="4675" w:type="dxa"/>
          </w:tcPr>
          <w:p w14:paraId="5E5FAB54" w14:textId="6FC89EC7" w:rsidR="00154DE7" w:rsidRPr="00203085" w:rsidRDefault="00154DE7" w:rsidP="00154DE7">
            <w:r w:rsidRPr="00203085">
              <w:t>Foco:</w:t>
            </w:r>
            <w:r w:rsidR="00432492">
              <w:t xml:space="preserve"> Desarrollo semana 7, evaluación avance </w:t>
            </w:r>
          </w:p>
        </w:tc>
        <w:tc>
          <w:tcPr>
            <w:tcW w:w="4675" w:type="dxa"/>
            <w:vMerge/>
          </w:tcPr>
          <w:p w14:paraId="173C9F78" w14:textId="77777777" w:rsidR="00154DE7" w:rsidRPr="00203085" w:rsidRDefault="00154DE7" w:rsidP="00154DE7"/>
        </w:tc>
      </w:tr>
    </w:tbl>
    <w:p w14:paraId="233F38D1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326FB123" w14:textId="77777777" w:rsidTr="00154DE7">
        <w:trPr>
          <w:trHeight w:val="9740"/>
        </w:trPr>
        <w:tc>
          <w:tcPr>
            <w:tcW w:w="9350" w:type="dxa"/>
          </w:tcPr>
          <w:p w14:paraId="4B737BF9" w14:textId="77777777" w:rsidR="00154DE7" w:rsidRPr="00203085" w:rsidRDefault="00154DE7" w:rsidP="00154DE7"/>
          <w:p w14:paraId="7C704F96" w14:textId="77777777" w:rsidR="00203085" w:rsidRDefault="00432492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desarrollo semana anterior</w:t>
            </w:r>
          </w:p>
          <w:p w14:paraId="5D5994E8" w14:textId="77777777" w:rsidR="00432492" w:rsidRDefault="00432492" w:rsidP="00203085">
            <w:pPr>
              <w:pStyle w:val="ListParagraph"/>
              <w:numPr>
                <w:ilvl w:val="0"/>
                <w:numId w:val="1"/>
              </w:numPr>
            </w:pPr>
            <w:r>
              <w:t>Recopilación documentos para evaluación de avance</w:t>
            </w:r>
          </w:p>
          <w:p w14:paraId="2867D554" w14:textId="441F458D" w:rsidR="00432492" w:rsidRPr="00203085" w:rsidRDefault="00432492" w:rsidP="00203085">
            <w:pPr>
              <w:pStyle w:val="ListParagraph"/>
              <w:numPr>
                <w:ilvl w:val="0"/>
                <w:numId w:val="1"/>
              </w:numPr>
            </w:pPr>
            <w:r>
              <w:t>Inicio implementación de paginas individuales para cada juego</w:t>
            </w:r>
          </w:p>
        </w:tc>
      </w:tr>
    </w:tbl>
    <w:p w14:paraId="01EB5958" w14:textId="77777777" w:rsidR="00154DE7" w:rsidRPr="00432492" w:rsidRDefault="00154DE7" w:rsidP="00154DE7"/>
    <w:sectPr w:rsidR="00154DE7" w:rsidRPr="0043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92"/>
    <w:rsid w:val="00154DE7"/>
    <w:rsid w:val="00203085"/>
    <w:rsid w:val="00215020"/>
    <w:rsid w:val="00340B26"/>
    <w:rsid w:val="003F5AA7"/>
    <w:rsid w:val="00432492"/>
    <w:rsid w:val="00600460"/>
    <w:rsid w:val="0065034E"/>
    <w:rsid w:val="006A3940"/>
    <w:rsid w:val="006C7984"/>
    <w:rsid w:val="00C17600"/>
    <w:rsid w:val="00D04B2A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2D54"/>
  <w15:chartTrackingRefBased/>
  <w15:docId w15:val="{9A7F53D5-CBB2-47CD-B74A-4B795F9A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2024-10-18T02:34:00Z</dcterms:created>
  <dcterms:modified xsi:type="dcterms:W3CDTF">2024-10-18T02:37:00Z</dcterms:modified>
</cp:coreProperties>
</file>