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8ABED" w14:textId="77777777" w:rsidR="00DC5FA8" w:rsidRPr="0082499B" w:rsidRDefault="00154DE7" w:rsidP="00154DE7">
      <w:pPr>
        <w:pStyle w:val="Title"/>
        <w:jc w:val="center"/>
        <w:rPr>
          <w:color w:val="0B769F" w:themeColor="accent4" w:themeShade="BF"/>
        </w:rPr>
      </w:pPr>
      <w:r w:rsidRPr="0082499B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82499B" w14:paraId="204874BC" w14:textId="77777777" w:rsidTr="00154DE7">
        <w:trPr>
          <w:trHeight w:val="497"/>
        </w:trPr>
        <w:tc>
          <w:tcPr>
            <w:tcW w:w="4675" w:type="dxa"/>
          </w:tcPr>
          <w:p w14:paraId="69987BF6" w14:textId="1649D5C5" w:rsidR="00154DE7" w:rsidRPr="0082499B" w:rsidRDefault="00154DE7" w:rsidP="00154DE7">
            <w:r w:rsidRPr="0082499B">
              <w:t>Fecha:</w:t>
            </w:r>
            <w:r w:rsidR="0082499B" w:rsidRPr="0082499B">
              <w:t xml:space="preserve"> 9/9/24</w:t>
            </w:r>
          </w:p>
        </w:tc>
        <w:tc>
          <w:tcPr>
            <w:tcW w:w="4675" w:type="dxa"/>
            <w:vMerge w:val="restart"/>
          </w:tcPr>
          <w:p w14:paraId="5FA15A51" w14:textId="77777777" w:rsidR="00154DE7" w:rsidRPr="0082499B" w:rsidRDefault="00154DE7" w:rsidP="00154DE7">
            <w:r w:rsidRPr="0082499B">
              <w:t>Asistentes:</w:t>
            </w:r>
          </w:p>
          <w:p w14:paraId="17D5A6E7" w14:textId="77777777" w:rsidR="0082499B" w:rsidRPr="0082499B" w:rsidRDefault="0082499B" w:rsidP="00154DE7">
            <w:r w:rsidRPr="0082499B">
              <w:t>Hans Arancibia</w:t>
            </w:r>
          </w:p>
          <w:p w14:paraId="19D8768B" w14:textId="4003C592" w:rsidR="0082499B" w:rsidRPr="0082499B" w:rsidRDefault="0082499B" w:rsidP="00154DE7">
            <w:r w:rsidRPr="0082499B">
              <w:t>Joaquín Gallegos</w:t>
            </w:r>
          </w:p>
        </w:tc>
      </w:tr>
      <w:tr w:rsidR="00154DE7" w:rsidRPr="0082499B" w14:paraId="49367968" w14:textId="77777777" w:rsidTr="00154DE7">
        <w:trPr>
          <w:trHeight w:val="1128"/>
        </w:trPr>
        <w:tc>
          <w:tcPr>
            <w:tcW w:w="4675" w:type="dxa"/>
          </w:tcPr>
          <w:p w14:paraId="16B319A8" w14:textId="0937FD0A" w:rsidR="00154DE7" w:rsidRPr="0082499B" w:rsidRDefault="00154DE7" w:rsidP="00154DE7">
            <w:r w:rsidRPr="0082499B">
              <w:t>Foco:</w:t>
            </w:r>
            <w:r w:rsidR="0082499B" w:rsidRPr="0082499B">
              <w:t xml:space="preserve"> Semana 2 desarrollo</w:t>
            </w:r>
          </w:p>
        </w:tc>
        <w:tc>
          <w:tcPr>
            <w:tcW w:w="4675" w:type="dxa"/>
            <w:vMerge/>
          </w:tcPr>
          <w:p w14:paraId="6FEBEED6" w14:textId="77777777" w:rsidR="00154DE7" w:rsidRPr="0082499B" w:rsidRDefault="00154DE7" w:rsidP="00154DE7"/>
        </w:tc>
      </w:tr>
    </w:tbl>
    <w:p w14:paraId="49DC79C0" w14:textId="77777777" w:rsidR="00154DE7" w:rsidRPr="0082499B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82499B" w14:paraId="315A95E2" w14:textId="77777777" w:rsidTr="00154DE7">
        <w:trPr>
          <w:trHeight w:val="9740"/>
        </w:trPr>
        <w:tc>
          <w:tcPr>
            <w:tcW w:w="9350" w:type="dxa"/>
          </w:tcPr>
          <w:p w14:paraId="234AB9DF" w14:textId="77777777" w:rsidR="00154DE7" w:rsidRPr="0082499B" w:rsidRDefault="00154DE7" w:rsidP="00154DE7"/>
          <w:p w14:paraId="7F98717B" w14:textId="0D4DE312" w:rsidR="0082499B" w:rsidRDefault="0082499B" w:rsidP="0082499B">
            <w:pPr>
              <w:pStyle w:val="ListParagraph"/>
              <w:numPr>
                <w:ilvl w:val="0"/>
                <w:numId w:val="1"/>
              </w:numPr>
            </w:pPr>
            <w:r>
              <w:t>Revisión progreso semana anterior</w:t>
            </w:r>
          </w:p>
          <w:p w14:paraId="48B10D54" w14:textId="77777777" w:rsidR="0082499B" w:rsidRDefault="0082499B" w:rsidP="0082499B">
            <w:pPr>
              <w:pStyle w:val="ListParagraph"/>
              <w:numPr>
                <w:ilvl w:val="0"/>
                <w:numId w:val="1"/>
              </w:numPr>
            </w:pPr>
            <w:r>
              <w:t>Inicio desarrollo aspecto responsive de la pagina</w:t>
            </w:r>
          </w:p>
          <w:p w14:paraId="2A3794F7" w14:textId="61EE9A88" w:rsidR="0082499B" w:rsidRPr="0082499B" w:rsidRDefault="0082499B" w:rsidP="0082499B">
            <w:pPr>
              <w:pStyle w:val="ListParagraph"/>
              <w:numPr>
                <w:ilvl w:val="0"/>
                <w:numId w:val="1"/>
              </w:numPr>
            </w:pPr>
            <w:r>
              <w:t>Integración inicial de CSS</w:t>
            </w:r>
          </w:p>
        </w:tc>
      </w:tr>
    </w:tbl>
    <w:p w14:paraId="7B34C3E2" w14:textId="77777777" w:rsidR="00154DE7" w:rsidRPr="0082499B" w:rsidRDefault="00154DE7" w:rsidP="00154DE7"/>
    <w:sectPr w:rsidR="00154DE7" w:rsidRPr="0082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956CA"/>
    <w:multiLevelType w:val="hybridMultilevel"/>
    <w:tmpl w:val="B3509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86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9B"/>
    <w:rsid w:val="00154DE7"/>
    <w:rsid w:val="00215020"/>
    <w:rsid w:val="003F5AA7"/>
    <w:rsid w:val="00600460"/>
    <w:rsid w:val="0065034E"/>
    <w:rsid w:val="006A3940"/>
    <w:rsid w:val="0082499B"/>
    <w:rsid w:val="00C17600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9734"/>
  <w15:chartTrackingRefBased/>
  <w15:docId w15:val="{67D6F467-E9DF-4AD6-9D3B-7F72635F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reunion.dotx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2024-10-18T02:21:00Z</dcterms:created>
  <dcterms:modified xsi:type="dcterms:W3CDTF">2024-10-18T02:25:00Z</dcterms:modified>
</cp:coreProperties>
</file>